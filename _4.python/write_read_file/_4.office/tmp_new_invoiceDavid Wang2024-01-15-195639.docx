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David Wang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0912-345678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 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