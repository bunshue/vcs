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A586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70"/>
        <w:gridCol w:w="4108"/>
        <w:gridCol w:w="4148"/>
        <w:gridCol w:w="3932"/>
        <w:gridCol w:w="1042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47F47D2" w:rsidR="00A04CC4" w:rsidRPr="002416E6" w:rsidRDefault="0011097A" w:rsidP="002416E6">
            <w:pPr>
              <w:pStyle w:val="Heading2"/>
            </w:pPr>
            <w:r>
              <w:t>COUrse completion certificate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77777777" w:rsidR="00A04CC4" w:rsidRPr="002416E6" w:rsidRDefault="00000000" w:rsidP="002416E6">
            <w:pPr>
              <w:pStyle w:val="Heading3"/>
            </w:pPr>
            <w:sdt>
              <w:sdtPr>
                <w:id w:val="-1513449137"/>
                <w:placeholder>
                  <w:docPart w:val="0E2780CB80E64AFDA258CE52B52ADFE4"/>
                </w:placeholder>
                <w:temporary/>
                <w:showingPlcHdr/>
                <w15:appearance w15:val="hidden"/>
              </w:sdtPr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0B53BA8A" w:rsidR="00A04CC4" w:rsidRPr="002416E6" w:rsidRDefault="0011097A" w:rsidP="002416E6">
            <w:pPr>
              <w:pStyle w:val="Heading1"/>
            </w:pPr>
            <w:proofErr w:type="gramStart"/>
            <w:r>
              <w:rPr>
                <w:rFonts w:ascii="Adobe Gothic Std B" w:eastAsia="Adobe Gothic Std B" w:hAnsi="Adobe Gothic Std B"/>
              </w:rPr>
              <w:t>{{ name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03EC5B59" w:rsidR="00A04CC4" w:rsidRDefault="0011097A" w:rsidP="002416E6">
            <w:r>
              <w:t xml:space="preserve">has successfully completed the course </w:t>
            </w:r>
            <w:proofErr w:type="gramStart"/>
            <w:r>
              <w:t>{{ course</w:t>
            </w:r>
            <w:proofErr w:type="gramEnd"/>
            <w:r>
              <w:t xml:space="preserve"> }}</w:t>
            </w:r>
          </w:p>
          <w:p w14:paraId="31D3E07E" w14:textId="1D790D45" w:rsidR="0011097A" w:rsidRPr="002416E6" w:rsidRDefault="0011097A" w:rsidP="002416E6">
            <w:r>
              <w:t>on: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0BBCF157" w:rsidR="00A04CC4" w:rsidRPr="002416E6" w:rsidRDefault="0011097A" w:rsidP="001962F9">
            <w:pPr>
              <w:pStyle w:val="Heading3"/>
            </w:pPr>
            <w:proofErr w:type="gramStart"/>
            <w:r>
              <w:t>{{ date</w:t>
            </w:r>
            <w:proofErr w:type="gramEnd"/>
            <w:r>
              <w:t xml:space="preserve"> }} </w:t>
            </w:r>
          </w:p>
        </w:tc>
      </w:tr>
      <w:tr w:rsidR="0011097A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55CD06F5" w:rsidR="00A04CC4" w:rsidRPr="002416E6" w:rsidRDefault="0011097A" w:rsidP="001962F9">
            <w:pPr>
              <w:ind w:left="0" w:right="0"/>
            </w:pPr>
            <w:proofErr w:type="gramStart"/>
            <w:r>
              <w:t>{{ instructor</w:t>
            </w:r>
            <w:proofErr w:type="gramEnd"/>
            <w:r>
              <w:t xml:space="preserve"> }}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4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0451FCEB" w:rsidR="00A04CC4" w:rsidRPr="002416E6" w:rsidRDefault="0011097A" w:rsidP="001962F9">
            <w:pPr>
              <w:ind w:left="0" w:right="0"/>
            </w:pPr>
            <w:r>
              <w:t>John Smith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11097A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79743DA6" w:rsidR="00A04CC4" w:rsidRPr="002416E6" w:rsidRDefault="0011097A" w:rsidP="001962F9">
            <w:pPr>
              <w:ind w:left="0" w:right="0"/>
            </w:pPr>
            <w:proofErr w:type="gramStart"/>
            <w:r>
              <w:t>{{ instructor</w:t>
            </w:r>
            <w:proofErr w:type="gramEnd"/>
            <w:r>
              <w:t>}} , Instructor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62DCC16B" w:rsidR="00A04CC4" w:rsidRPr="002416E6" w:rsidRDefault="0011097A" w:rsidP="001962F9">
            <w:pPr>
              <w:ind w:left="0" w:right="0"/>
            </w:pPr>
            <w:r>
              <w:t>John Smith, CEO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70B50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8765" w14:textId="77777777" w:rsidR="00E926EE" w:rsidRDefault="00E926EE" w:rsidP="000875C0">
      <w:r>
        <w:separator/>
      </w:r>
    </w:p>
  </w:endnote>
  <w:endnote w:type="continuationSeparator" w:id="0">
    <w:p w14:paraId="2470047D" w14:textId="77777777" w:rsidR="00E926EE" w:rsidRDefault="00E926EE" w:rsidP="000875C0">
      <w:r>
        <w:continuationSeparator/>
      </w:r>
    </w:p>
  </w:endnote>
  <w:endnote w:type="continuationNotice" w:id="1">
    <w:p w14:paraId="6FF69508" w14:textId="77777777" w:rsidR="00E926EE" w:rsidRDefault="00E926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98B8" w14:textId="77777777" w:rsidR="00E926EE" w:rsidRDefault="00E926EE" w:rsidP="000875C0">
      <w:r>
        <w:separator/>
      </w:r>
    </w:p>
  </w:footnote>
  <w:footnote w:type="continuationSeparator" w:id="0">
    <w:p w14:paraId="565B516C" w14:textId="77777777" w:rsidR="00E926EE" w:rsidRDefault="00E926EE" w:rsidP="000875C0">
      <w:r>
        <w:continuationSeparator/>
      </w:r>
    </w:p>
  </w:footnote>
  <w:footnote w:type="continuationNotice" w:id="1">
    <w:p w14:paraId="6F489C58" w14:textId="77777777" w:rsidR="00E926EE" w:rsidRDefault="00E926E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A"/>
    <w:rsid w:val="0003083A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A75DC"/>
    <w:rsid w:val="006F2FC9"/>
    <w:rsid w:val="007D1E03"/>
    <w:rsid w:val="007D2DEA"/>
    <w:rsid w:val="008130DC"/>
    <w:rsid w:val="0088227F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2780CB80E64AFDA258CE52B52AD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895BE-7158-46DE-84E9-99294B1D9BB1}"/>
      </w:docPartPr>
      <w:docPartBody>
        <w:p w:rsidR="00000000" w:rsidRDefault="00000000">
          <w:pPr>
            <w:pStyle w:val="0E2780CB80E64AFDA258CE52B52ADFE4"/>
          </w:pPr>
          <w:r w:rsidRPr="002416E6">
            <w:t>This certifies that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D1"/>
    <w:rsid w:val="00B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D8277C6A0042E4B0B436FB4B832ABF">
    <w:name w:val="91D8277C6A0042E4B0B436FB4B832ABF"/>
  </w:style>
  <w:style w:type="paragraph" w:customStyle="1" w:styleId="0E2780CB80E64AFDA258CE52B52ADFE4">
    <w:name w:val="0E2780CB80E64AFDA258CE52B52ADFE4"/>
  </w:style>
  <w:style w:type="paragraph" w:customStyle="1" w:styleId="7814DE9DDD1E485DBA9765AB9965A195">
    <w:name w:val="7814DE9DDD1E485DBA9765AB9965A195"/>
  </w:style>
  <w:style w:type="paragraph" w:customStyle="1" w:styleId="163A2FE280214A968AE3E0235CC5C7A4">
    <w:name w:val="163A2FE280214A968AE3E0235CC5C7A4"/>
  </w:style>
  <w:style w:type="paragraph" w:customStyle="1" w:styleId="942127195C4B4C07864BA318FFCFFEFF">
    <w:name w:val="942127195C4B4C07864BA318FFCFFEFF"/>
  </w:style>
  <w:style w:type="paragraph" w:customStyle="1" w:styleId="941075253D5B4430B71046EE5665E4AD">
    <w:name w:val="941075253D5B4430B71046EE5665E4AD"/>
  </w:style>
  <w:style w:type="paragraph" w:customStyle="1" w:styleId="14F9E20C547046E08E12E9952CAC9B56">
    <w:name w:val="14F9E20C547046E08E12E9952CAC9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2023-03-27T06:40:00Z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